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60" w:rsidRPr="003C52CC" w:rsidRDefault="009077D3" w:rsidP="00040357">
      <w:pPr>
        <w:pStyle w:val="ContactInfo"/>
        <w:rPr>
          <w:rFonts w:cs="Aharoni"/>
        </w:rPr>
      </w:pPr>
      <w:r w:rsidRPr="003C52CC">
        <w:rPr>
          <w:rFonts w:cs="Aharoni"/>
        </w:rPr>
        <w:fldChar w:fldCharType="begin"/>
      </w:r>
      <w:r w:rsidRPr="003C52CC">
        <w:rPr>
          <w:rFonts w:cs="Aharoni"/>
        </w:rPr>
        <w:instrText xml:space="preserve"> HYPERLINK "mailto:Ebrad718@gmail.com" </w:instrText>
      </w:r>
      <w:r w:rsidRPr="003C52CC">
        <w:rPr>
          <w:rFonts w:cs="Aharoni"/>
        </w:rPr>
        <w:fldChar w:fldCharType="separate"/>
      </w:r>
      <w:r w:rsidRPr="003C52CC">
        <w:rPr>
          <w:rStyle w:val="Hyperlink"/>
          <w:rFonts w:cs="Aharoni"/>
        </w:rPr>
        <w:t>Ebrad718@gmail.com</w:t>
      </w:r>
      <w:r w:rsidRPr="003C52CC">
        <w:rPr>
          <w:rFonts w:cs="Aharoni"/>
        </w:rPr>
        <w:fldChar w:fldCharType="end"/>
      </w:r>
      <w:r w:rsidRPr="003C52CC">
        <w:rPr>
          <w:rFonts w:cs="Aharoni"/>
        </w:rPr>
        <w:t xml:space="preserve"> </w:t>
      </w:r>
      <w:r w:rsidR="002F1260" w:rsidRPr="003C52CC">
        <w:rPr>
          <w:rFonts w:cs="Aharoni"/>
        </w:rPr>
        <w:t xml:space="preserve">  </w:t>
      </w:r>
      <w:r w:rsidR="000A63AE" w:rsidRPr="003C52CC">
        <w:rPr>
          <w:rFonts w:cs="Aharoni"/>
        </w:rPr>
        <w:t>M</w:t>
      </w:r>
      <w:r w:rsidRPr="003C52CC">
        <w:rPr>
          <w:rFonts w:cs="Aharoni"/>
        </w:rPr>
        <w:t>obile</w:t>
      </w:r>
      <w:r w:rsidR="000A63AE" w:rsidRPr="003C52CC">
        <w:rPr>
          <w:rFonts w:cs="Aharoni"/>
        </w:rPr>
        <w:t xml:space="preserve"> T</w:t>
      </w:r>
      <w:r w:rsidRPr="003C52CC">
        <w:rPr>
          <w:rFonts w:cs="Aharoni"/>
        </w:rPr>
        <w:t>elephone</w:t>
      </w:r>
      <w:r w:rsidR="002F1260" w:rsidRPr="003C52CC">
        <w:rPr>
          <w:rFonts w:cs="Aharoni"/>
        </w:rPr>
        <w:t xml:space="preserve">: </w:t>
      </w:r>
      <w:r w:rsidR="00F75525" w:rsidRPr="003C52CC">
        <w:rPr>
          <w:rFonts w:cs="Aharoni"/>
        </w:rPr>
        <w:t>09356381277</w:t>
      </w:r>
    </w:p>
    <w:p w:rsidR="004204FC" w:rsidRPr="003C52CC" w:rsidRDefault="00582BF9" w:rsidP="00582BF9">
      <w:pPr>
        <w:pStyle w:val="Heading1"/>
        <w:rPr>
          <w:rFonts w:cs="Aharoni"/>
        </w:rPr>
      </w:pPr>
      <w:proofErr w:type="spellStart"/>
      <w:r w:rsidRPr="003C52CC">
        <w:rPr>
          <w:rFonts w:cs="Aharoni"/>
        </w:rPr>
        <w:t>Ebrahim</w:t>
      </w:r>
      <w:proofErr w:type="spellEnd"/>
      <w:r w:rsidRPr="003C52CC">
        <w:rPr>
          <w:rFonts w:cs="Aharoni"/>
        </w:rPr>
        <w:t xml:space="preserve"> rad</w:t>
      </w:r>
    </w:p>
    <w:p w:rsidR="004204FC" w:rsidRPr="003C52CC" w:rsidRDefault="004204FC" w:rsidP="00FD600C">
      <w:pPr>
        <w:pStyle w:val="Heading2"/>
        <w:rPr>
          <w:rFonts w:cs="Aharoni"/>
        </w:rPr>
      </w:pPr>
      <w:r w:rsidRPr="003C52CC">
        <w:rPr>
          <w:rFonts w:cs="Aharoni"/>
        </w:rPr>
        <w:t>Accomplishments</w:t>
      </w:r>
    </w:p>
    <w:p w:rsidR="00086756" w:rsidRPr="003C52CC" w:rsidRDefault="00D610FB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12 technical </w:t>
      </w:r>
      <w:r w:rsidR="007C2C2E" w:rsidRPr="003C52CC">
        <w:rPr>
          <w:rFonts w:cs="Aharoni"/>
        </w:rPr>
        <w:t>and vocational documents such as:</w:t>
      </w:r>
      <w:r w:rsidR="00E25007" w:rsidRPr="003C52CC">
        <w:rPr>
          <w:rFonts w:cs="Aharoni"/>
        </w:rPr>
        <w:t xml:space="preserve"> beginner</w:t>
      </w:r>
      <w:r w:rsidR="007C2C2E" w:rsidRPr="003C52CC">
        <w:rPr>
          <w:rFonts w:cs="Aharoni"/>
        </w:rPr>
        <w:t xml:space="preserve"> milling,</w:t>
      </w:r>
      <w:r w:rsidR="00E25007" w:rsidRPr="003C52CC">
        <w:rPr>
          <w:rFonts w:cs="Aharoni"/>
        </w:rPr>
        <w:t xml:space="preserve"> professional milling, beginner </w:t>
      </w:r>
      <w:r w:rsidR="007C2C2E" w:rsidRPr="003C52CC">
        <w:rPr>
          <w:rFonts w:cs="Aharoni"/>
        </w:rPr>
        <w:t xml:space="preserve"> turnery,</w:t>
      </w:r>
      <w:r w:rsidR="00E25007" w:rsidRPr="003C52CC">
        <w:rPr>
          <w:rFonts w:cs="Aharoni"/>
        </w:rPr>
        <w:t xml:space="preserve"> professional turnery,</w:t>
      </w:r>
      <w:r w:rsidR="007C2C2E" w:rsidRPr="003C52CC">
        <w:rPr>
          <w:rFonts w:cs="Aharoni"/>
        </w:rPr>
        <w:t xml:space="preserve"> metalworking, </w:t>
      </w:r>
      <w:r w:rsidR="00E25007" w:rsidRPr="003C52CC">
        <w:rPr>
          <w:rFonts w:cs="Aharoni"/>
        </w:rPr>
        <w:t>welding E</w:t>
      </w:r>
      <w:r w:rsidR="00E25007" w:rsidRPr="003C52CC">
        <w:rPr>
          <w:rFonts w:cs="Aharoni"/>
          <w:vertAlign w:val="subscript"/>
        </w:rPr>
        <w:t xml:space="preserve">3, </w:t>
      </w:r>
      <w:r w:rsidR="00E25007" w:rsidRPr="003C52CC">
        <w:rPr>
          <w:rFonts w:cs="Aharoni"/>
        </w:rPr>
        <w:t>welding E</w:t>
      </w:r>
      <w:r w:rsidR="00E25007" w:rsidRPr="003C52CC">
        <w:rPr>
          <w:rFonts w:cs="Aharoni"/>
          <w:vertAlign w:val="subscript"/>
        </w:rPr>
        <w:t xml:space="preserve">6, </w:t>
      </w:r>
      <w:r w:rsidR="00744F98" w:rsidRPr="003C52CC">
        <w:rPr>
          <w:rFonts w:cs="Aharoni"/>
        </w:rPr>
        <w:t xml:space="preserve">CNC, split repairing, refrigerator repairing, </w:t>
      </w:r>
      <w:r w:rsidR="00CA7A58" w:rsidRPr="003C52CC">
        <w:rPr>
          <w:rFonts w:cs="Aharoni"/>
        </w:rPr>
        <w:t>beginner car mechanic, professional car mechanic.</w:t>
      </w:r>
    </w:p>
    <w:p w:rsidR="00C06090" w:rsidRPr="003C52CC" w:rsidRDefault="00C06090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65 </w:t>
      </w:r>
      <w:r w:rsidR="009227F0" w:rsidRPr="003C52CC">
        <w:rPr>
          <w:rFonts w:cs="Aharoni"/>
        </w:rPr>
        <w:t>cases to be initiative.</w:t>
      </w:r>
    </w:p>
    <w:p w:rsidR="009A05F5" w:rsidRPr="003C52CC" w:rsidRDefault="009A05F5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Publish </w:t>
      </w:r>
      <w:r w:rsidR="00BD1F35" w:rsidRPr="003C52CC">
        <w:rPr>
          <w:rFonts w:cs="Aharoni"/>
        </w:rPr>
        <w:t xml:space="preserve">of mechanical book on the field of hydraulic and hydroelectric brakes. </w:t>
      </w:r>
    </w:p>
    <w:p w:rsidR="00A65E09" w:rsidRPr="003C52CC" w:rsidRDefault="00860DAA" w:rsidP="002B5B20">
      <w:pPr>
        <w:pStyle w:val="ListBullet"/>
        <w:rPr>
          <w:rFonts w:cs="Aharoni"/>
        </w:rPr>
      </w:pPr>
      <w:r w:rsidRPr="003C52CC">
        <w:rPr>
          <w:rFonts w:cs="Aharoni"/>
        </w:rPr>
        <w:t>Mechanical instructor in First rate.</w:t>
      </w:r>
    </w:p>
    <w:p w:rsidR="00A65E09" w:rsidRPr="003C52CC" w:rsidRDefault="009227F0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Document </w:t>
      </w:r>
      <w:r w:rsidR="00A65E09" w:rsidRPr="003C52CC">
        <w:rPr>
          <w:rFonts w:cs="Aharoni"/>
        </w:rPr>
        <w:t xml:space="preserve">of </w:t>
      </w:r>
      <w:r w:rsidR="00860DAA" w:rsidRPr="003C52CC">
        <w:rPr>
          <w:rFonts w:cs="Aharoni"/>
        </w:rPr>
        <w:t xml:space="preserve">Military </w:t>
      </w:r>
      <w:r w:rsidR="00234524" w:rsidRPr="003C52CC">
        <w:rPr>
          <w:rFonts w:cs="Aharoni"/>
        </w:rPr>
        <w:t>S</w:t>
      </w:r>
      <w:r w:rsidR="00A65E09" w:rsidRPr="003C52CC">
        <w:rPr>
          <w:rFonts w:cs="Aharoni"/>
        </w:rPr>
        <w:t>ervice</w:t>
      </w:r>
      <w:r w:rsidRPr="003C52CC">
        <w:rPr>
          <w:rFonts w:cs="Aharoni"/>
        </w:rPr>
        <w:t xml:space="preserve"> </w:t>
      </w:r>
      <w:r w:rsidRPr="003C52CC">
        <w:rPr>
          <w:rFonts w:cs="Aharoni"/>
        </w:rPr>
        <w:t>Termination</w:t>
      </w:r>
      <w:r w:rsidR="00A65E09" w:rsidRPr="003C52CC">
        <w:rPr>
          <w:rFonts w:cs="Aharoni"/>
        </w:rPr>
        <w:t>.</w:t>
      </w:r>
    </w:p>
    <w:p w:rsidR="00676713" w:rsidRPr="003C52CC" w:rsidRDefault="00B81E73" w:rsidP="002B5B20">
      <w:pPr>
        <w:pStyle w:val="ListBullet"/>
        <w:rPr>
          <w:rFonts w:cs="Aharoni"/>
        </w:rPr>
      </w:pPr>
      <w:r w:rsidRPr="003C52CC">
        <w:rPr>
          <w:rFonts w:cs="Aharoni"/>
        </w:rPr>
        <w:t>Justification of pursuit to Split repair and maintenance.</w:t>
      </w:r>
    </w:p>
    <w:p w:rsidR="004204FC" w:rsidRPr="003C52CC" w:rsidRDefault="004204FC" w:rsidP="00FD600C">
      <w:pPr>
        <w:pStyle w:val="Heading2"/>
        <w:rPr>
          <w:rFonts w:cs="Aharoni"/>
        </w:rPr>
      </w:pPr>
      <w:r w:rsidRPr="003C52CC">
        <w:rPr>
          <w:rFonts w:cs="Aharoni"/>
        </w:rPr>
        <w:t>Professional Experience</w:t>
      </w:r>
    </w:p>
    <w:p w:rsidR="00C07DB7" w:rsidRPr="003C52CC" w:rsidRDefault="00234524" w:rsidP="00B81E73">
      <w:pPr>
        <w:pStyle w:val="ListParagraph"/>
        <w:numPr>
          <w:ilvl w:val="0"/>
          <w:numId w:val="12"/>
        </w:numPr>
        <w:rPr>
          <w:rFonts w:cs="Aharoni"/>
        </w:rPr>
      </w:pPr>
      <w:r w:rsidRPr="003C52CC">
        <w:rPr>
          <w:rFonts w:cs="Aharoni"/>
          <w:b/>
        </w:rPr>
        <w:t>CNC programmer in manufacturing company</w:t>
      </w:r>
      <w:r w:rsidR="004204FC" w:rsidRPr="003C52CC">
        <w:rPr>
          <w:rStyle w:val="Heading3Char"/>
          <w:rFonts w:cs="Aharoni"/>
        </w:rPr>
        <w:t xml:space="preserve">, </w:t>
      </w:r>
      <w:r w:rsidRPr="003C52CC">
        <w:rPr>
          <w:rStyle w:val="Heading3Char"/>
          <w:rFonts w:cs="Aharoni"/>
        </w:rPr>
        <w:t xml:space="preserve">Sari city of </w:t>
      </w:r>
      <w:proofErr w:type="spellStart"/>
      <w:r w:rsidRPr="003C52CC">
        <w:rPr>
          <w:rStyle w:val="Heading3Char"/>
          <w:rFonts w:cs="Aharoni"/>
        </w:rPr>
        <w:t>Mazandaran</w:t>
      </w:r>
      <w:proofErr w:type="spellEnd"/>
      <w:r w:rsidR="00180C1C" w:rsidRPr="003C52CC">
        <w:rPr>
          <w:rStyle w:val="Heading3Char"/>
          <w:rFonts w:cs="Aharoni"/>
        </w:rPr>
        <w:t>▪</w:t>
      </w:r>
      <w:r w:rsidR="00B81E73" w:rsidRPr="003C52CC">
        <w:rPr>
          <w:rStyle w:val="Heading3Char"/>
          <w:rFonts w:cs="Aharoni"/>
        </w:rPr>
        <w:t xml:space="preserve"> </w:t>
      </w:r>
      <w:r w:rsidR="005E70EF" w:rsidRPr="003C52CC">
        <w:rPr>
          <w:rStyle w:val="Heading3Char"/>
          <w:rFonts w:cs="Aharoni"/>
        </w:rPr>
        <w:t>4.2002</w:t>
      </w:r>
      <w:r w:rsidR="004204FC" w:rsidRPr="003C52CC">
        <w:rPr>
          <w:rStyle w:val="Heading3Char"/>
          <w:rFonts w:cs="Aharoni"/>
        </w:rPr>
        <w:t xml:space="preserve">– </w:t>
      </w:r>
      <w:r w:rsidR="005E70EF" w:rsidRPr="003C52CC">
        <w:rPr>
          <w:rStyle w:val="Heading3Char"/>
          <w:rFonts w:cs="Aharoni"/>
        </w:rPr>
        <w:t>6.2005.</w:t>
      </w:r>
    </w:p>
    <w:p w:rsidR="00C07DB7" w:rsidRPr="003C52CC" w:rsidRDefault="00C07DB7" w:rsidP="002B5B20">
      <w:pPr>
        <w:pStyle w:val="ListBullet"/>
        <w:numPr>
          <w:ilvl w:val="0"/>
          <w:numId w:val="0"/>
        </w:numPr>
        <w:rPr>
          <w:rFonts w:cs="Aharoni"/>
        </w:rPr>
      </w:pPr>
    </w:p>
    <w:p w:rsidR="00C07DB7" w:rsidRPr="003C52CC" w:rsidRDefault="00C07DB7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Work at </w:t>
      </w:r>
      <w:proofErr w:type="spellStart"/>
      <w:r w:rsidRPr="003C52CC">
        <w:rPr>
          <w:rFonts w:cs="Aharoni"/>
        </w:rPr>
        <w:t>I</w:t>
      </w:r>
      <w:r w:rsidRPr="003C52CC">
        <w:rPr>
          <w:rFonts w:cs="Aharoni"/>
        </w:rPr>
        <w:t>rankhodro</w:t>
      </w:r>
      <w:proofErr w:type="spellEnd"/>
      <w:r w:rsidR="00B81E73" w:rsidRPr="003C52CC">
        <w:rPr>
          <w:rFonts w:cs="Aharoni"/>
        </w:rPr>
        <w:t>-</w:t>
      </w:r>
      <w:r w:rsidRPr="003C52CC">
        <w:rPr>
          <w:rFonts w:cs="Aharoni"/>
        </w:rPr>
        <w:t>company in motive power part as a</w:t>
      </w:r>
      <w:r w:rsidR="00B81E73" w:rsidRPr="003C52CC">
        <w:rPr>
          <w:rFonts w:cs="Aharoni"/>
        </w:rPr>
        <w:t xml:space="preserve"> tool repairing and</w:t>
      </w:r>
      <w:r w:rsidRPr="003C52CC">
        <w:rPr>
          <w:rFonts w:cs="Aharoni"/>
        </w:rPr>
        <w:t xml:space="preserve"> CNC-Operator.</w:t>
      </w:r>
      <w:r w:rsidR="00340D41" w:rsidRPr="003C52CC">
        <w:rPr>
          <w:rFonts w:cs="Aharoni"/>
        </w:rPr>
        <w:t xml:space="preserve"> </w:t>
      </w:r>
      <w:r w:rsidR="00340D41" w:rsidRPr="003C52CC">
        <w:rPr>
          <w:rFonts w:cs="Aharoni"/>
        </w:rPr>
        <w:t xml:space="preserve">7,2006 – </w:t>
      </w:r>
      <w:r w:rsidR="00340D41" w:rsidRPr="003C52CC">
        <w:rPr>
          <w:rFonts w:cs="Aharoni"/>
        </w:rPr>
        <w:t>8</w:t>
      </w:r>
      <w:r w:rsidR="00340D41" w:rsidRPr="003C52CC">
        <w:rPr>
          <w:rFonts w:cs="Aharoni"/>
        </w:rPr>
        <w:t>,20</w:t>
      </w:r>
      <w:r w:rsidR="00340D41" w:rsidRPr="003C52CC">
        <w:rPr>
          <w:rFonts w:cs="Aharoni"/>
        </w:rPr>
        <w:t>07</w:t>
      </w:r>
    </w:p>
    <w:p w:rsidR="00FA705E" w:rsidRPr="003C52CC" w:rsidRDefault="00C07DB7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Work at </w:t>
      </w:r>
      <w:proofErr w:type="spellStart"/>
      <w:r w:rsidRPr="003C52CC">
        <w:rPr>
          <w:rFonts w:cs="Aharoni"/>
        </w:rPr>
        <w:t>Ir</w:t>
      </w:r>
      <w:r w:rsidRPr="003C52CC">
        <w:rPr>
          <w:rFonts w:cs="Aharoni"/>
        </w:rPr>
        <w:t>ankhodro</w:t>
      </w:r>
      <w:proofErr w:type="spellEnd"/>
      <w:r w:rsidR="00B81E73" w:rsidRPr="003C52CC">
        <w:rPr>
          <w:rFonts w:cs="Aharoni"/>
        </w:rPr>
        <w:t>-</w:t>
      </w:r>
      <w:r w:rsidRPr="003C52CC">
        <w:rPr>
          <w:rFonts w:cs="Aharoni"/>
        </w:rPr>
        <w:t xml:space="preserve">company in motive power part as a </w:t>
      </w:r>
      <w:r w:rsidRPr="003C52CC">
        <w:rPr>
          <w:rFonts w:cs="Aharoni"/>
        </w:rPr>
        <w:t>QC</w:t>
      </w:r>
      <w:r w:rsidR="00501A0C" w:rsidRPr="003C52CC">
        <w:rPr>
          <w:rFonts w:cs="Aharoni"/>
        </w:rPr>
        <w:t xml:space="preserve"> Supervisor </w:t>
      </w:r>
      <w:r w:rsidR="00340D41" w:rsidRPr="003C52CC">
        <w:rPr>
          <w:rFonts w:cs="Aharoni"/>
        </w:rPr>
        <w:t xml:space="preserve">for quality control of cylinders and cylinder-heads with CMM &amp; </w:t>
      </w:r>
      <w:proofErr w:type="spellStart"/>
      <w:r w:rsidR="00340D41" w:rsidRPr="003C52CC">
        <w:rPr>
          <w:rFonts w:cs="Aharoni"/>
        </w:rPr>
        <w:t>Marp</w:t>
      </w:r>
      <w:r w:rsidR="0056553C" w:rsidRPr="003C52CC">
        <w:rPr>
          <w:rFonts w:cs="Aharoni"/>
        </w:rPr>
        <w:t>oo</w:t>
      </w:r>
      <w:r w:rsidR="001256D7" w:rsidRPr="003C52CC">
        <w:rPr>
          <w:rFonts w:cs="Aharoni"/>
        </w:rPr>
        <w:t>ce</w:t>
      </w:r>
      <w:proofErr w:type="spellEnd"/>
      <w:r w:rsidRPr="003C52CC">
        <w:rPr>
          <w:rFonts w:cs="Aharoni"/>
        </w:rPr>
        <w:t xml:space="preserve">. </w:t>
      </w:r>
      <w:r w:rsidR="00340D41" w:rsidRPr="003C52CC">
        <w:rPr>
          <w:rFonts w:cs="Aharoni"/>
        </w:rPr>
        <w:t>8</w:t>
      </w:r>
      <w:r w:rsidR="00340D41" w:rsidRPr="003C52CC">
        <w:rPr>
          <w:rFonts w:cs="Aharoni"/>
        </w:rPr>
        <w:t>,200</w:t>
      </w:r>
      <w:r w:rsidR="00340D41" w:rsidRPr="003C52CC">
        <w:rPr>
          <w:rFonts w:cs="Aharoni"/>
        </w:rPr>
        <w:t>7</w:t>
      </w:r>
      <w:r w:rsidR="00340D41" w:rsidRPr="003C52CC">
        <w:rPr>
          <w:rFonts w:cs="Aharoni"/>
        </w:rPr>
        <w:t xml:space="preserve"> – </w:t>
      </w:r>
      <w:r w:rsidR="00340D41" w:rsidRPr="003C52CC">
        <w:rPr>
          <w:rFonts w:cs="Aharoni"/>
        </w:rPr>
        <w:t>3</w:t>
      </w:r>
      <w:r w:rsidR="00340D41" w:rsidRPr="003C52CC">
        <w:rPr>
          <w:rFonts w:cs="Aharoni"/>
        </w:rPr>
        <w:t>,20</w:t>
      </w:r>
      <w:r w:rsidR="00340D41" w:rsidRPr="003C52CC">
        <w:rPr>
          <w:rFonts w:cs="Aharoni"/>
        </w:rPr>
        <w:t>09</w:t>
      </w:r>
    </w:p>
    <w:p w:rsidR="004204FC" w:rsidRPr="003C52CC" w:rsidRDefault="00501A0C" w:rsidP="002B5B20">
      <w:pPr>
        <w:pStyle w:val="ListBullet"/>
        <w:rPr>
          <w:rFonts w:cs="Aharoni"/>
          <w:szCs w:val="22"/>
        </w:rPr>
      </w:pPr>
      <w:r w:rsidRPr="003C52CC">
        <w:rPr>
          <w:rStyle w:val="Position"/>
          <w:rFonts w:cs="Aharoni"/>
        </w:rPr>
        <w:t xml:space="preserve">Master </w:t>
      </w:r>
      <w:r w:rsidR="00C616BC" w:rsidRPr="003C52CC">
        <w:rPr>
          <w:rStyle w:val="Position"/>
          <w:rFonts w:cs="Aharoni"/>
        </w:rPr>
        <w:t>Supervis</w:t>
      </w:r>
      <w:r w:rsidRPr="003C52CC">
        <w:rPr>
          <w:rStyle w:val="Position"/>
          <w:rFonts w:cs="Aharoni"/>
        </w:rPr>
        <w:t>o</w:t>
      </w:r>
      <w:r w:rsidR="00C616BC" w:rsidRPr="003C52CC">
        <w:rPr>
          <w:rStyle w:val="Position"/>
          <w:rFonts w:cs="Aharoni"/>
        </w:rPr>
        <w:t xml:space="preserve">r at </w:t>
      </w:r>
      <w:proofErr w:type="spellStart"/>
      <w:r w:rsidR="00C616BC" w:rsidRPr="003C52CC">
        <w:rPr>
          <w:rStyle w:val="Position"/>
          <w:rFonts w:cs="Aharoni"/>
        </w:rPr>
        <w:t>Saipa</w:t>
      </w:r>
      <w:proofErr w:type="spellEnd"/>
      <w:r w:rsidR="00C616BC" w:rsidRPr="003C52CC">
        <w:rPr>
          <w:rStyle w:val="Position"/>
          <w:rFonts w:cs="Aharoni"/>
        </w:rPr>
        <w:t xml:space="preserve"> company to </w:t>
      </w:r>
      <w:r w:rsidR="00852F56" w:rsidRPr="003C52CC">
        <w:rPr>
          <w:rStyle w:val="Position"/>
          <w:rFonts w:cs="Aharoni"/>
        </w:rPr>
        <w:t xml:space="preserve">construct the </w:t>
      </w:r>
      <w:proofErr w:type="spellStart"/>
      <w:r w:rsidR="00852F56" w:rsidRPr="003C52CC">
        <w:rPr>
          <w:rStyle w:val="Position"/>
          <w:rFonts w:cs="Aharoni"/>
        </w:rPr>
        <w:t>Saipa</w:t>
      </w:r>
      <w:proofErr w:type="spellEnd"/>
      <w:r w:rsidR="00852F56" w:rsidRPr="003C52CC">
        <w:rPr>
          <w:rStyle w:val="Position"/>
          <w:rFonts w:cs="Aharoni"/>
        </w:rPr>
        <w:t xml:space="preserve"> Research Center </w:t>
      </w:r>
      <w:r w:rsidR="004204FC" w:rsidRPr="003C52CC">
        <w:rPr>
          <w:rStyle w:val="Position"/>
          <w:rFonts w:cs="Aharoni"/>
        </w:rPr>
        <w:t>–</w:t>
      </w:r>
      <w:r w:rsidR="00040449" w:rsidRPr="003C52CC">
        <w:rPr>
          <w:rFonts w:cs="Aharoni"/>
        </w:rPr>
        <w:t>Tehran-</w:t>
      </w:r>
      <w:r w:rsidR="004204FC" w:rsidRPr="003C52CC">
        <w:rPr>
          <w:rFonts w:cs="Aharoni"/>
        </w:rPr>
        <w:t xml:space="preserve"> </w:t>
      </w:r>
      <w:r w:rsidR="00852F56" w:rsidRPr="003C52CC">
        <w:rPr>
          <w:rFonts w:cs="Aharoni"/>
        </w:rPr>
        <w:t xml:space="preserve">Karaj, </w:t>
      </w:r>
      <w:r w:rsidR="00040449" w:rsidRPr="003C52CC">
        <w:rPr>
          <w:rFonts w:cs="Aharoni"/>
        </w:rPr>
        <w:t xml:space="preserve">Tehran </w:t>
      </w:r>
      <w:r w:rsidR="0056553C" w:rsidRPr="003C52CC">
        <w:rPr>
          <w:rFonts w:cs="Aharoni"/>
        </w:rPr>
        <w:t>province</w:t>
      </w:r>
      <w:r w:rsidR="0099322E" w:rsidRPr="003C52CC">
        <w:rPr>
          <w:rFonts w:cs="Aharoni"/>
          <w:szCs w:val="22"/>
        </w:rPr>
        <w:t xml:space="preserve">▪ </w:t>
      </w:r>
      <w:r w:rsidR="00852F56" w:rsidRPr="003C52CC">
        <w:rPr>
          <w:rFonts w:cs="Aharoni"/>
          <w:szCs w:val="22"/>
        </w:rPr>
        <w:t>4,2009– 7,2010.</w:t>
      </w:r>
    </w:p>
    <w:p w:rsidR="00EA7B57" w:rsidRPr="003C52CC" w:rsidRDefault="00EA7B57" w:rsidP="002B5B20">
      <w:pPr>
        <w:pStyle w:val="ListBullet"/>
        <w:rPr>
          <w:rFonts w:cs="Aharoni"/>
        </w:rPr>
      </w:pPr>
      <w:r w:rsidRPr="003C52CC">
        <w:rPr>
          <w:rFonts w:cs="Aharoni"/>
        </w:rPr>
        <w:t>Several years of experience in area of programming for CNC machines in Tabriz city.</w:t>
      </w:r>
    </w:p>
    <w:p w:rsidR="00EA7B57" w:rsidRPr="003C52CC" w:rsidRDefault="003D13E9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English and Franc </w:t>
      </w:r>
      <w:r w:rsidR="009F5CBE" w:rsidRPr="003C52CC">
        <w:rPr>
          <w:rFonts w:cs="Aharoni"/>
        </w:rPr>
        <w:t>language translator at work</w:t>
      </w:r>
      <w:r w:rsidR="003133BA" w:rsidRPr="003C52CC">
        <w:rPr>
          <w:rFonts w:cs="Aharoni"/>
        </w:rPr>
        <w:t xml:space="preserve"> </w:t>
      </w:r>
      <w:r w:rsidR="003133BA" w:rsidRPr="003C52CC">
        <w:rPr>
          <w:rFonts w:cs="Aharoni"/>
        </w:rPr>
        <w:t>sometimes</w:t>
      </w:r>
      <w:r w:rsidR="009F5CBE" w:rsidRPr="003C52CC">
        <w:rPr>
          <w:rFonts w:cs="Aharoni"/>
        </w:rPr>
        <w:t>.</w:t>
      </w:r>
    </w:p>
    <w:p w:rsidR="002B5B20" w:rsidRPr="003C52CC" w:rsidRDefault="002B5B20" w:rsidP="003C52CC">
      <w:pPr>
        <w:pStyle w:val="ListBullet"/>
        <w:rPr>
          <w:rFonts w:cs="Aharoni"/>
        </w:rPr>
      </w:pPr>
      <w:r w:rsidRPr="003C52CC">
        <w:rPr>
          <w:rFonts w:cs="Aharoni"/>
        </w:rPr>
        <w:t xml:space="preserve">Experience </w:t>
      </w:r>
      <w:r w:rsidRPr="003C52CC">
        <w:rPr>
          <w:rFonts w:cs="Aharoni"/>
        </w:rPr>
        <w:t>to Split repair and maintenance</w:t>
      </w:r>
      <w:r w:rsidRPr="003C52CC">
        <w:rPr>
          <w:rFonts w:cs="Aharoni"/>
        </w:rPr>
        <w:t>. since11</w:t>
      </w:r>
      <w:r w:rsidR="003C52CC" w:rsidRPr="003C52CC">
        <w:rPr>
          <w:rFonts w:cs="Aharoni"/>
        </w:rPr>
        <w:t>,</w:t>
      </w:r>
      <w:r w:rsidR="003C52CC">
        <w:rPr>
          <w:rFonts w:cs="Aharoni"/>
        </w:rPr>
        <w:t xml:space="preserve"> </w:t>
      </w:r>
      <w:r w:rsidRPr="003C52CC">
        <w:rPr>
          <w:rFonts w:cs="Aharoni"/>
        </w:rPr>
        <w:t>2011 – present.</w:t>
      </w:r>
    </w:p>
    <w:p w:rsidR="004204FC" w:rsidRPr="003C52CC" w:rsidRDefault="004204FC" w:rsidP="00FD600C">
      <w:pPr>
        <w:pStyle w:val="Heading2"/>
        <w:rPr>
          <w:rFonts w:cs="Aharoni"/>
        </w:rPr>
      </w:pPr>
      <w:r w:rsidRPr="003C52CC">
        <w:rPr>
          <w:rFonts w:cs="Aharoni"/>
        </w:rPr>
        <w:t>Programming and Software Skills</w:t>
      </w:r>
    </w:p>
    <w:p w:rsidR="004204FC" w:rsidRPr="003C52CC" w:rsidRDefault="00676713" w:rsidP="003C52CC">
      <w:pPr>
        <w:rPr>
          <w:rFonts w:cs="Aharoni"/>
        </w:rPr>
      </w:pPr>
      <w:r w:rsidRPr="003C52CC">
        <w:rPr>
          <w:rFonts w:cs="Aharoni"/>
        </w:rPr>
        <w:t>FUNOCK &amp; S</w:t>
      </w:r>
      <w:r w:rsidR="003C52CC" w:rsidRPr="003C52CC">
        <w:rPr>
          <w:rFonts w:cs="Aharoni"/>
        </w:rPr>
        <w:t>I</w:t>
      </w:r>
      <w:r w:rsidRPr="003C52CC">
        <w:rPr>
          <w:rFonts w:cs="Aharoni"/>
        </w:rPr>
        <w:t xml:space="preserve">MENSE CNC, </w:t>
      </w:r>
      <w:r w:rsidR="003D13E9" w:rsidRPr="003C52CC">
        <w:rPr>
          <w:rFonts w:cs="Aharoni"/>
        </w:rPr>
        <w:t xml:space="preserve">Auto cad, Mechanical, </w:t>
      </w:r>
      <w:proofErr w:type="spellStart"/>
      <w:r w:rsidR="003D13E9" w:rsidRPr="003C52CC">
        <w:rPr>
          <w:rFonts w:cs="Aharoni"/>
        </w:rPr>
        <w:t>Catti</w:t>
      </w:r>
      <w:r w:rsidR="004271D6" w:rsidRPr="003C52CC">
        <w:rPr>
          <w:rFonts w:cs="Aharoni"/>
        </w:rPr>
        <w:t>a</w:t>
      </w:r>
      <w:proofErr w:type="spellEnd"/>
      <w:r w:rsidR="004271D6" w:rsidRPr="003C52CC">
        <w:rPr>
          <w:rFonts w:cs="Aharoni"/>
        </w:rPr>
        <w:t>, Power mill, Cad cam, Cad mill, Solid</w:t>
      </w:r>
      <w:r w:rsidR="009227F0" w:rsidRPr="003C52CC">
        <w:rPr>
          <w:rFonts w:cs="Aharoni"/>
        </w:rPr>
        <w:t>-</w:t>
      </w:r>
      <w:r w:rsidR="004271D6" w:rsidRPr="003C52CC">
        <w:rPr>
          <w:rFonts w:cs="Aharoni"/>
        </w:rPr>
        <w:t>work</w:t>
      </w:r>
      <w:r w:rsidR="009227F0" w:rsidRPr="003C52CC">
        <w:rPr>
          <w:rFonts w:cs="Aharoni"/>
        </w:rPr>
        <w:t>s</w:t>
      </w:r>
      <w:r w:rsidR="004271D6" w:rsidRPr="003C52CC">
        <w:rPr>
          <w:rFonts w:cs="Aharoni"/>
        </w:rPr>
        <w:t>,</w:t>
      </w:r>
      <w:r w:rsidR="008E519F" w:rsidRPr="003C52CC">
        <w:rPr>
          <w:rFonts w:cs="Aharoni"/>
        </w:rPr>
        <w:t xml:space="preserve"> Invention,</w:t>
      </w:r>
      <w:r w:rsidR="004271D6" w:rsidRPr="003C52CC">
        <w:rPr>
          <w:rFonts w:cs="Aharoni"/>
        </w:rPr>
        <w:t xml:space="preserve"> </w:t>
      </w:r>
      <w:r w:rsidR="00BD1F35" w:rsidRPr="003C52CC">
        <w:rPr>
          <w:rFonts w:cs="Aharoni"/>
        </w:rPr>
        <w:t>Microsoft Visual Basic, HTML, Microsoft Office, Microsoft Windows, Adobe Photo</w:t>
      </w:r>
      <w:r w:rsidR="009227F0" w:rsidRPr="003C52CC">
        <w:rPr>
          <w:rFonts w:cs="Aharoni"/>
        </w:rPr>
        <w:t>-</w:t>
      </w:r>
      <w:r w:rsidR="00BD1F35" w:rsidRPr="003C52CC">
        <w:rPr>
          <w:rFonts w:cs="Aharoni"/>
        </w:rPr>
        <w:t>Shop and Illustrator</w:t>
      </w:r>
      <w:r w:rsidR="008E519F" w:rsidRPr="003C52CC">
        <w:rPr>
          <w:rFonts w:cs="Aharoni"/>
        </w:rPr>
        <w:t>, …</w:t>
      </w:r>
      <w:bookmarkStart w:id="0" w:name="_GoBack"/>
      <w:bookmarkEnd w:id="0"/>
    </w:p>
    <w:p w:rsidR="004204FC" w:rsidRPr="003C52CC" w:rsidRDefault="004204FC" w:rsidP="00FD600C">
      <w:pPr>
        <w:pStyle w:val="Heading2"/>
        <w:rPr>
          <w:rFonts w:cs="Aharoni"/>
        </w:rPr>
      </w:pPr>
      <w:r w:rsidRPr="003C52CC">
        <w:rPr>
          <w:rFonts w:cs="Aharoni"/>
        </w:rPr>
        <w:t>Education</w:t>
      </w:r>
    </w:p>
    <w:p w:rsidR="00616A36" w:rsidRPr="003C52CC" w:rsidRDefault="00616A36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Mathematic diploma in </w:t>
      </w:r>
      <w:proofErr w:type="spellStart"/>
      <w:r w:rsidRPr="003C52CC">
        <w:rPr>
          <w:rFonts w:cs="Aharoni"/>
        </w:rPr>
        <w:t>Tonekabon</w:t>
      </w:r>
      <w:proofErr w:type="spellEnd"/>
      <w:r w:rsidRPr="003C52CC">
        <w:rPr>
          <w:rFonts w:cs="Aharoni"/>
        </w:rPr>
        <w:t xml:space="preserve"> city.</w:t>
      </w:r>
      <w:r w:rsidRPr="003C52CC">
        <w:rPr>
          <w:rFonts w:cs="Aharoni"/>
        </w:rPr>
        <w:tab/>
      </w:r>
    </w:p>
    <w:p w:rsidR="00FC0B56" w:rsidRPr="003C52CC" w:rsidRDefault="00FC0B56" w:rsidP="002B5B20">
      <w:pPr>
        <w:pStyle w:val="ListBullet"/>
        <w:rPr>
          <w:rFonts w:cs="Aharoni"/>
        </w:rPr>
      </w:pPr>
      <w:r w:rsidRPr="003C52CC">
        <w:rPr>
          <w:rFonts w:cs="Aharoni"/>
        </w:rPr>
        <w:t>Technical and vocational college</w:t>
      </w:r>
      <w:r w:rsidRPr="003C52CC">
        <w:rPr>
          <w:rFonts w:cs="Aharoni"/>
        </w:rPr>
        <w:t>.</w:t>
      </w:r>
    </w:p>
    <w:p w:rsidR="00252B87" w:rsidRPr="003C52CC" w:rsidRDefault="00EA7B57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Associate of sciences in </w:t>
      </w:r>
      <w:r w:rsidR="009227F0" w:rsidRPr="003C52CC">
        <w:rPr>
          <w:rFonts w:cs="Aharoni"/>
        </w:rPr>
        <w:t>T</w:t>
      </w:r>
      <w:r w:rsidR="00252B87" w:rsidRPr="003C52CC">
        <w:rPr>
          <w:rFonts w:cs="Aharoni"/>
        </w:rPr>
        <w:t xml:space="preserve">echnical and vocational </w:t>
      </w:r>
      <w:r w:rsidR="00FC0B56" w:rsidRPr="003C52CC">
        <w:rPr>
          <w:rFonts w:cs="Aharoni"/>
        </w:rPr>
        <w:t>University of Sari city</w:t>
      </w:r>
      <w:r w:rsidR="00252B87" w:rsidRPr="003C52CC">
        <w:rPr>
          <w:rFonts w:cs="Aharoni"/>
        </w:rPr>
        <w:t>.</w:t>
      </w:r>
    </w:p>
    <w:p w:rsidR="00616A36" w:rsidRPr="003C52CC" w:rsidRDefault="00616A36" w:rsidP="002B5B20">
      <w:pPr>
        <w:pStyle w:val="ListBullet"/>
        <w:rPr>
          <w:rFonts w:cs="Aharoni"/>
        </w:rPr>
      </w:pPr>
      <w:r w:rsidRPr="003C52CC">
        <w:rPr>
          <w:rFonts w:cs="Aharoni"/>
        </w:rPr>
        <w:t>Proficiency of mechanical engineering of manufacturing in technical and engineering college of Tabriz city.</w:t>
      </w:r>
    </w:p>
    <w:p w:rsidR="00ED4D79" w:rsidRPr="003C52CC" w:rsidRDefault="00616A36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Master of sciences degree in mechanical engineering of manufacturing in Tabriz </w:t>
      </w:r>
      <w:r w:rsidR="009227F0" w:rsidRPr="003C52CC">
        <w:rPr>
          <w:rFonts w:cs="Aharoni"/>
        </w:rPr>
        <w:t>U</w:t>
      </w:r>
      <w:r w:rsidRPr="003C52CC">
        <w:rPr>
          <w:rFonts w:cs="Aharoni"/>
        </w:rPr>
        <w:t>niversity.</w:t>
      </w:r>
    </w:p>
    <w:p w:rsidR="007D596E" w:rsidRPr="003C52CC" w:rsidRDefault="007D596E" w:rsidP="002B5B20">
      <w:pPr>
        <w:pStyle w:val="ListBullet"/>
        <w:rPr>
          <w:rFonts w:cs="Aharoni"/>
        </w:rPr>
      </w:pPr>
      <w:r w:rsidRPr="003C52CC">
        <w:rPr>
          <w:rFonts w:cs="Aharoni"/>
        </w:rPr>
        <w:t xml:space="preserve">Education college to become a tutor </w:t>
      </w:r>
    </w:p>
    <w:sectPr w:rsidR="007D596E" w:rsidRPr="003C52CC" w:rsidSect="002F1260">
      <w:footerReference w:type="default" r:id="rId10"/>
      <w:pgSz w:w="12240" w:h="15840"/>
      <w:pgMar w:top="1080" w:right="1728" w:bottom="1080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9D" w:rsidRDefault="00303C9D">
      <w:r>
        <w:separator/>
      </w:r>
    </w:p>
  </w:endnote>
  <w:endnote w:type="continuationSeparator" w:id="0">
    <w:p w:rsidR="00303C9D" w:rsidRDefault="0030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9D" w:rsidRDefault="00303C9D">
      <w:r>
        <w:separator/>
      </w:r>
    </w:p>
  </w:footnote>
  <w:footnote w:type="continuationSeparator" w:id="0">
    <w:p w:rsidR="00303C9D" w:rsidRDefault="00303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2CC4A4A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DF6141"/>
    <w:multiLevelType w:val="hybridMultilevel"/>
    <w:tmpl w:val="80223F30"/>
    <w:lvl w:ilvl="0" w:tplc="9CEA67E4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D60F9C"/>
    <w:multiLevelType w:val="hybridMultilevel"/>
    <w:tmpl w:val="F1F2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25"/>
    <w:rsid w:val="00040357"/>
    <w:rsid w:val="00040449"/>
    <w:rsid w:val="00064AC9"/>
    <w:rsid w:val="00086756"/>
    <w:rsid w:val="000A63AE"/>
    <w:rsid w:val="000E0551"/>
    <w:rsid w:val="00104FF8"/>
    <w:rsid w:val="001256D7"/>
    <w:rsid w:val="0016379B"/>
    <w:rsid w:val="00164F9F"/>
    <w:rsid w:val="00180C1C"/>
    <w:rsid w:val="001F462F"/>
    <w:rsid w:val="001F6986"/>
    <w:rsid w:val="002235CA"/>
    <w:rsid w:val="00234524"/>
    <w:rsid w:val="00252B87"/>
    <w:rsid w:val="0029558C"/>
    <w:rsid w:val="002B5B20"/>
    <w:rsid w:val="002E4779"/>
    <w:rsid w:val="002F1260"/>
    <w:rsid w:val="00303C9D"/>
    <w:rsid w:val="003133BA"/>
    <w:rsid w:val="00315723"/>
    <w:rsid w:val="003312CC"/>
    <w:rsid w:val="00340D41"/>
    <w:rsid w:val="00372EA7"/>
    <w:rsid w:val="003B3702"/>
    <w:rsid w:val="003C52CC"/>
    <w:rsid w:val="003D13E9"/>
    <w:rsid w:val="003F71F3"/>
    <w:rsid w:val="00407DD4"/>
    <w:rsid w:val="004204FC"/>
    <w:rsid w:val="004271D6"/>
    <w:rsid w:val="00451150"/>
    <w:rsid w:val="004E00C8"/>
    <w:rsid w:val="00501A0C"/>
    <w:rsid w:val="0056553C"/>
    <w:rsid w:val="00573A50"/>
    <w:rsid w:val="00582BF9"/>
    <w:rsid w:val="005E70EF"/>
    <w:rsid w:val="005F4FA8"/>
    <w:rsid w:val="00616A36"/>
    <w:rsid w:val="00676713"/>
    <w:rsid w:val="00744F98"/>
    <w:rsid w:val="00782DEB"/>
    <w:rsid w:val="007B4972"/>
    <w:rsid w:val="007C2C2E"/>
    <w:rsid w:val="007D596E"/>
    <w:rsid w:val="007E1493"/>
    <w:rsid w:val="00852F56"/>
    <w:rsid w:val="00860509"/>
    <w:rsid w:val="00860DAA"/>
    <w:rsid w:val="00863EBF"/>
    <w:rsid w:val="00876BA1"/>
    <w:rsid w:val="008E519F"/>
    <w:rsid w:val="009077D3"/>
    <w:rsid w:val="00915271"/>
    <w:rsid w:val="009227F0"/>
    <w:rsid w:val="0099322E"/>
    <w:rsid w:val="009A05F5"/>
    <w:rsid w:val="009F5CBE"/>
    <w:rsid w:val="00A34579"/>
    <w:rsid w:val="00A65E09"/>
    <w:rsid w:val="00A74488"/>
    <w:rsid w:val="00A9713D"/>
    <w:rsid w:val="00AF4F25"/>
    <w:rsid w:val="00B81E73"/>
    <w:rsid w:val="00B86E8E"/>
    <w:rsid w:val="00B87F05"/>
    <w:rsid w:val="00BA6F28"/>
    <w:rsid w:val="00BD0C2A"/>
    <w:rsid w:val="00BD1F35"/>
    <w:rsid w:val="00C06090"/>
    <w:rsid w:val="00C07DB7"/>
    <w:rsid w:val="00C616BC"/>
    <w:rsid w:val="00CA7A58"/>
    <w:rsid w:val="00CF7F1C"/>
    <w:rsid w:val="00D275B3"/>
    <w:rsid w:val="00D610FB"/>
    <w:rsid w:val="00D63290"/>
    <w:rsid w:val="00D71587"/>
    <w:rsid w:val="00DD2F48"/>
    <w:rsid w:val="00E25007"/>
    <w:rsid w:val="00E3100E"/>
    <w:rsid w:val="00E7158A"/>
    <w:rsid w:val="00E94A60"/>
    <w:rsid w:val="00EA7B57"/>
    <w:rsid w:val="00EB1E29"/>
    <w:rsid w:val="00EC5E89"/>
    <w:rsid w:val="00ED4D79"/>
    <w:rsid w:val="00F72257"/>
    <w:rsid w:val="00F75525"/>
    <w:rsid w:val="00FA705E"/>
    <w:rsid w:val="00FC0B56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2B5B20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E1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2B5B20"/>
    <w:pPr>
      <w:numPr>
        <w:numId w:val="3"/>
      </w:numPr>
      <w:spacing w:before="60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E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him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D9BE7-F2E5-4F3F-9536-43170D4F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</Template>
  <TotalTime>487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ebrahim</dc:creator>
  <cp:lastModifiedBy>ebrahim</cp:lastModifiedBy>
  <cp:revision>38</cp:revision>
  <cp:lastPrinted>2003-11-24T18:55:00Z</cp:lastPrinted>
  <dcterms:created xsi:type="dcterms:W3CDTF">2009-10-22T02:33:00Z</dcterms:created>
  <dcterms:modified xsi:type="dcterms:W3CDTF">2009-10-23T02:06:00Z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